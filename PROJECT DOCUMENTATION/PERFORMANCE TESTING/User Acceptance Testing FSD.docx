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jc w:val="left"/>
        <w:tblInd w:w="-108" w:type="dxa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22 May 2025</w:t>
            </w:r>
          </w:p>
        </w:tc>
      </w:tr>
      <w:t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LTVIP2025TMID47693</w:t>
            </w:r>
            <w:bookmarkStart w:id="0" w:name="_GoBack"/>
            <w:bookmarkEnd w:id="0"/>
          </w:p>
        </w:tc>
      </w:tr>
      <w:t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LearnHub</w:t>
            </w:r>
          </w:p>
        </w:tc>
      </w:tr>
      <w:t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rPr>
          <w:b/>
          <w:sz w:val="36"/>
          <w:szCs w:val="36"/>
        </w:rPr>
      </w:pPr>
    </w:p>
    <w:p>
      <w:pPr>
        <w:rPr>
          <w:b/>
        </w:rPr>
      </w:pPr>
      <w:r>
        <w:rPr>
          <w:b/>
        </w:rPr>
        <w:t>Project Overview:</w:t>
      </w:r>
    </w:p>
    <w:p>
      <w:r>
        <w:t>Project Name: LearnHub</w:t>
      </w:r>
    </w:p>
    <w:p>
      <w:r>
        <w:t>Project Description: An online learning platform where educators create latest technology courses and learners enroll and learn latest courses online at the comfort of their home.</w:t>
      </w:r>
    </w:p>
    <w:p>
      <w:r>
        <w:t>Project Version: v1.0</w:t>
      </w:r>
    </w:p>
    <w:p>
      <w:r>
        <w:t>Testing Period: May 15, 2025 - May 22, 2025</w:t>
      </w:r>
    </w:p>
    <w:p>
      <w:pPr>
        <w:rPr>
          <w:b/>
        </w:rPr>
      </w:pPr>
      <w:r>
        <w:rPr>
          <w:b/>
        </w:rPr>
        <w:t>Testing Scope:</w:t>
      </w:r>
    </w:p>
    <w:p>
      <w:r>
        <w:t>Features and functionalities to be tested:</w:t>
      </w:r>
    </w:p>
    <w:p>
      <w:pPr>
        <w:numPr>
          <w:ilvl w:val="0"/>
          <w:numId w:val="1"/>
        </w:numPr>
        <w:spacing w:after="0"/>
      </w:pPr>
      <w:r>
        <w:t>Courses search&amp;Discovery</w:t>
      </w:r>
    </w:p>
    <w:p>
      <w:pPr>
        <w:numPr>
          <w:ilvl w:val="0"/>
          <w:numId w:val="1"/>
        </w:numPr>
        <w:spacing w:after="0"/>
      </w:pPr>
      <w:r>
        <w:t>Enrolling in courses</w:t>
      </w:r>
    </w:p>
    <w:p>
      <w:pPr>
        <w:numPr>
          <w:ilvl w:val="0"/>
          <w:numId w:val="1"/>
        </w:numPr>
        <w:spacing w:after="0"/>
      </w:pPr>
      <w:r>
        <w:t>Marking pages as complete</w:t>
      </w:r>
    </w:p>
    <w:p>
      <w:pPr>
        <w:numPr>
          <w:ilvl w:val="0"/>
          <w:numId w:val="1"/>
        </w:numPr>
        <w:spacing w:after="0"/>
      </w:pPr>
      <w:r>
        <w:t>Track learning progress</w:t>
      </w:r>
    </w:p>
    <w:p>
      <w:pPr>
        <w:numPr>
          <w:ilvl w:val="0"/>
          <w:numId w:val="1"/>
        </w:numPr>
        <w:spacing w:after="0"/>
      </w:pPr>
      <w:r>
        <w:t>Educators creating courses</w:t>
      </w:r>
    </w:p>
    <w:p>
      <w:pPr>
        <w:numPr>
          <w:ilvl w:val="0"/>
          <w:numId w:val="1"/>
        </w:numPr>
        <w:spacing w:after="0"/>
      </w:pPr>
      <w:r>
        <w:t>Responsive UI</w:t>
      </w:r>
    </w:p>
    <w:p>
      <w:pPr>
        <w:numPr>
          <w:ilvl w:val="0"/>
          <w:numId w:val="1"/>
        </w:numPr>
      </w:pPr>
      <w:r>
        <w:t>Certificate generation</w:t>
      </w:r>
    </w:p>
    <w:p>
      <w:pPr>
        <w:rPr>
          <w:b/>
        </w:rPr>
      </w:pPr>
      <w:r>
        <w:rPr>
          <w:b/>
        </w:rPr>
        <w:t>Testing Environment:</w:t>
      </w:r>
    </w:p>
    <w:p>
      <w:r>
        <w:t>URL/Location: localhost:5173</w:t>
      </w:r>
    </w:p>
    <w:p>
      <w:r>
        <w:t>Credentials (if required): User details given at signup</w:t>
      </w:r>
    </w:p>
    <w:p>
      <w:pPr>
        <w:spacing w:before="240" w:after="240"/>
        <w:rPr>
          <w:b/>
        </w:rPr>
      </w:pPr>
      <w:r>
        <w:rPr>
          <w:b/>
        </w:rPr>
        <w:t>Test Cases</w:t>
      </w:r>
    </w:p>
    <w:tbl>
      <w:tblPr>
        <w:jc w:val="left"/>
        <w:tblInd w:w="0" w:type="dxa"/>
        <w:tblW w:w="9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99"/>
        <w:gridCol w:w="1994"/>
        <w:gridCol w:w="1934"/>
        <w:gridCol w:w="1739"/>
        <w:gridCol w:w="1079"/>
        <w:gridCol w:w="1379"/>
      </w:tblGrid>
      <w:tr>
        <w:trPr>
          <w:trHeight w:val="840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9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rPr>
          <w:trHeight w:val="1365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TC-001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Create course Functionality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1. Create a course and add content in it</w:t>
            </w:r>
          </w:p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2. Allow enrollments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Educators must be able to create courses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>
        <w:trPr>
          <w:trHeight w:val="1650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TC-002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Video Playback (Play/Pause)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1. Click on a video</w:t>
            </w:r>
          </w:p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2. Click Play/Pause button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Video should start/stop playing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>
        <w:trPr>
          <w:trHeight w:val="1410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TC-003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Enrolling in a course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1. Navigate to Course Catalog</w:t>
            </w:r>
          </w:p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2. Click "Enroll in a course" </w:t>
            </w:r>
          </w:p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3. Enter Details&amp;Save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Enrollments should be created successfully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>
        <w:trPr>
          <w:trHeight w:val="1125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TC-004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UI Responsiveness (Mobile)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1. Open app on mobile device 2. Navigate through pages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UI should be responsive and properly displayed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</w:tbl>
    <w:p>
      <w:pPr>
        <w:spacing w:before="240" w:after="240"/>
        <w:rPr>
          <w:b/>
        </w:rPr>
      </w:pPr>
    </w:p>
    <w:p>
      <w:pPr>
        <w:spacing w:before="240" w:after="240"/>
        <w:rPr>
          <w:b/>
        </w:rPr>
      </w:pPr>
      <w:r>
        <w:rPr>
          <w:b/>
        </w:rPr>
        <w:t>Bug Tracking</w:t>
      </w:r>
    </w:p>
    <w:tbl>
      <w:tblPr>
        <w:jc w:val="left"/>
        <w:tblInd w:w="0" w:type="dxa"/>
        <w:tblW w:w="8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10"/>
        <w:gridCol w:w="1785"/>
        <w:gridCol w:w="2100"/>
        <w:gridCol w:w="1200"/>
        <w:gridCol w:w="1230"/>
        <w:gridCol w:w="1860"/>
      </w:tblGrid>
      <w:tr>
        <w:trPr>
          <w:trHeight w:val="57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rPr>
          <w:trHeight w:val="1125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BG-001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</w:pPr>
            <w:r>
              <w:t>Video playback is lagging on slow networks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</w:pPr>
            <w:r>
              <w:t xml:space="preserve">1. Play a video on 3G network </w:t>
            </w:r>
          </w:p>
          <w:p>
            <w:pPr>
              <w:spacing w:before="240" w:after="240"/>
            </w:pPr>
            <w:r>
              <w:t>2. Observe buffering issues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</w:pPr>
            <w:r>
              <w:t>Medium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</w:pPr>
            <w:r>
              <w:t>In Progress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</w:pPr>
            <w:r>
              <w:t>Optimization required for low-speed connections</w:t>
            </w:r>
          </w:p>
        </w:tc>
      </w:tr>
      <w:tr>
        <w:trPr>
          <w:trHeight w:val="1125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BG-002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</w:pPr>
            <w:r>
              <w:t>UI overlaps on small screen devices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</w:pPr>
            <w:r>
              <w:t xml:space="preserve">1. Open app on iPhone SE </w:t>
            </w:r>
          </w:p>
          <w:p>
            <w:pPr>
              <w:spacing w:before="240" w:after="240"/>
            </w:pPr>
            <w:r>
              <w:t>2. Observe overlapping UI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</w:pPr>
            <w:r>
              <w:t>Low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</w:pPr>
            <w:r>
              <w:t>Open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spacing w:before="240" w:after="240"/>
            </w:pPr>
            <w:r>
              <w:t>Adjust CSS for small screens</w:t>
            </w:r>
          </w:p>
        </w:tc>
      </w:tr>
    </w:tbl>
    <w:p>
      <w:pPr>
        <w:jc w:val="center"/>
        <w:rPr>
          <w:b/>
        </w:rPr>
      </w:pPr>
    </w:p>
    <w:p>
      <w:pPr>
        <w:rPr>
          <w:b/>
        </w:rPr>
      </w:pPr>
      <w:r>
        <w:rPr>
          <w:b/>
        </w:rPr>
        <w:t>Sign-off:</w:t>
      </w:r>
    </w:p>
    <w:p>
      <w:r>
        <w:t>Tester Name: [Name of Tester]</w:t>
      </w:r>
    </w:p>
    <w:p>
      <w:r>
        <w:t>Date: [Date of Test Completion]</w:t>
      </w:r>
    </w:p>
    <w:p>
      <w:r>
        <w:t>Signature: [Tester's Signature]</w:t>
      </w:r>
    </w:p>
    <w:p>
      <w:pPr>
        <w:rPr>
          <w:b/>
        </w:rPr>
      </w:pPr>
      <w:r>
        <w:rPr>
          <w:b/>
        </w:rPr>
        <w:t>Notes: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</w:pPr>
      <w:r>
        <w:rPr>
          <w:color w:val="000000"/>
        </w:rPr>
        <w:t>Ensure that all test cases cover both positive and negative scenarios.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</w:pPr>
      <w:r>
        <w:rPr>
          <w:color w:val="000000"/>
        </w:rPr>
        <w:t>Encourage testers to provide detailed feedback, including any suggestions for improvement.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</w:pPr>
      <w:r>
        <w:rPr>
          <w:color w:val="000000"/>
        </w:rPr>
        <w:t>Bug tracking should include details such as severity, status, and steps to reproduce.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rPr>
          <w:color w:val="000000"/>
        </w:rPr>
        <w:t>Obtain sign-off from both the project manager and product owner before proceeding with deployment.</w:t>
      </w:r>
    </w:p>
    <w:p/>
    <w:sectPr>
      <w:pgSz w:w="11906" w:h="16838"/>
      <w:pgMar w:top="1440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panose1 w:val="00000000000000000000"/>
    <w:charset w:val="00"/>
    <w:family w:val="auto"/>
    <w:pitch w:val="variable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multiLevelType w:val="multilevel"/>
    <w:tmpl w:val="F7A07272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>
    <w:multiLevelType w:val="multilevel"/>
    <w:tmpl w:val="549411FC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1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6">
    <w:name w:val="List Paragraph"/>
    <w:basedOn w:val="0"/>
    <w:pPr>
      <w:ind w:left="720"/>
      <w:contextualSpacing/>
    </w:pPr>
  </w:style>
  <w:style w:type="paragraph" w:styleId="17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paragraph" w:styleId="18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</TotalTime>
  <Application>Office</Application>
  <Pages>3</Pages>
  <Words>349</Words>
  <Characters>2002</Characters>
  <Lines>156</Lines>
  <Paragraphs>90</Paragraphs>
  <CharactersWithSpaces>2265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Mobile phone user</cp:lastModifiedBy>
  <cp:revision>0</cp:revision>
  <dcterms:modified xsi:type="dcterms:W3CDTF">2025-06-29T06:56:08Z</dcterms:modified>
</cp:coreProperties>
</file>