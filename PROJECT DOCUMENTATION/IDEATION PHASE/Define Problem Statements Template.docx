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Date</w:t>
            </w:r>
          </w:p>
        </w:tc>
        <w:tc>
          <w:tcPr>
            <w:tcW w:w="4508" w:type="dxa"/>
          </w:tcPr>
          <w:p>
            <w:r>
              <w:t>22nd May 2025</w:t>
            </w:r>
          </w:p>
        </w:tc>
      </w:tr>
      <w:tr>
        <w:tc>
          <w:tcPr>
            <w:tcW w:w="4508" w:type="dxa"/>
          </w:tcPr>
          <w:p>
            <w:r>
              <w:t>Team ID</w:t>
            </w:r>
          </w:p>
        </w:tc>
        <w:tc>
          <w:tcPr>
            <w:tcW w:w="4508" w:type="dxa"/>
          </w:tcPr>
          <w:p>
            <w:r>
              <w:t xml:space="preserve">  LTVIP2025TMID47693</w:t>
            </w:r>
          </w:p>
        </w:tc>
      </w:tr>
      <w:tr>
        <w:tc>
          <w:tcPr>
            <w:tcW w:w="4508" w:type="dxa"/>
          </w:tcPr>
          <w:p>
            <w:r>
              <w:t>Project Name</w:t>
            </w:r>
          </w:p>
        </w:tc>
        <w:tc>
          <w:tcPr>
            <w:tcW w:w="4508" w:type="dxa"/>
          </w:tcPr>
          <w:p>
            <w:r>
              <w:rPr>
                <w:rFonts w:ascii="Open Sans" w:cs="Open Sans" w:hAnsi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508" w:type="dxa"/>
          </w:tcPr>
          <w:p>
            <w:r>
              <w:t>2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👩</w:t>
      </w:r>
      <w:r>
        <w:rPr>
          <w:b/>
          <w:bCs/>
          <w:sz w:val="24"/>
          <w:szCs w:val="24"/>
        </w:rPr>
        <w:t>‍</w:t>
      </w:r>
      <w:r>
        <w:rPr>
          <w:rFonts w:ascii="Segoe UI Emoji" w:cs="Segoe UI Emoji" w:hAnsi="Segoe UI Emoji"/>
          <w:b/>
          <w:bCs/>
          <w:sz w:val="24"/>
          <w:szCs w:val="24"/>
        </w:rPr>
        <w:t>🎓</w:t>
      </w:r>
      <w:r>
        <w:rPr>
          <w:b/>
          <w:bCs/>
          <w:sz w:val="24"/>
          <w:szCs w:val="24"/>
        </w:rPr>
        <w:t xml:space="preserve"> Student-Centered Problem Statements</w:t>
      </w:r>
    </w:p>
    <w:p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student, I need a way to track my progress through a course because I often forget where I left off and lose motivation without visible milestones.”</w:t>
      </w:r>
    </w:p>
    <w:p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learner, I need a way to preview course content before enrolling so I can ensure it matches my learning goals and is worth my time or money.”</w:t>
      </w:r>
    </w:p>
    <w:p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beginner, I need a platform that guides me through what to learn next because I feel overwhelmed by the number of available courses.”</w:t>
      </w:r>
    </w:p>
    <w:p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paying user, I need to receive proof of course completion because I want to showcase my skills on LinkedIn or in job applications.”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Rectangle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👨</w:t>
      </w:r>
      <w:r>
        <w:rPr>
          <w:b/>
          <w:bCs/>
          <w:sz w:val="24"/>
          <w:szCs w:val="24"/>
        </w:rPr>
        <w:t>‍</w:t>
      </w:r>
      <w:r>
        <w:rPr>
          <w:rFonts w:ascii="Segoe UI Emoji" w:cs="Segoe UI Emoji" w:hAnsi="Segoe UI Emoji"/>
          <w:b/>
          <w:bCs/>
          <w:sz w:val="24"/>
          <w:szCs w:val="24"/>
        </w:rPr>
        <w:t>🏫</w:t>
      </w:r>
      <w:r>
        <w:rPr>
          <w:b/>
          <w:bCs/>
          <w:sz w:val="24"/>
          <w:szCs w:val="24"/>
        </w:rPr>
        <w:t xml:space="preserve"> Teacher-Centered Problem Statements</w:t>
      </w:r>
    </w:p>
    <w:p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course creator, I need a simple way to structure my content into sections and quizzes because it helps students engage and understand better.”</w:t>
      </w:r>
    </w:p>
    <w:p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educator, I need insights into how students are progressing in my course so I can improve the material or offer help where needed.”</w:t>
      </w:r>
    </w:p>
    <w:p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instructor, I need the ability to update or remove courses easily because information in tech and education evolves quickly.”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Rectangle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👩</w:t>
      </w:r>
      <w:r>
        <w:rPr>
          <w:b/>
          <w:bCs/>
          <w:sz w:val="24"/>
          <w:szCs w:val="24"/>
        </w:rPr>
        <w:t>‍</w:t>
      </w:r>
      <w:r>
        <w:rPr>
          <w:rFonts w:ascii="Segoe UI Emoji" w:cs="Segoe UI Emoji" w:hAnsi="Segoe UI Emoji"/>
          <w:b/>
          <w:bCs/>
          <w:sz w:val="24"/>
          <w:szCs w:val="24"/>
        </w:rPr>
        <w:t>💼</w:t>
      </w:r>
      <w:r>
        <w:rPr>
          <w:b/>
          <w:bCs/>
          <w:sz w:val="24"/>
          <w:szCs w:val="24"/>
        </w:rPr>
        <w:t xml:space="preserve"> Admin-Centered Problem Statements</w:t>
      </w:r>
    </w:p>
    <w:p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admin, I need to monitor student and teacher activity across the platform because I am responsible for ensuring quality and compliance.”</w:t>
      </w:r>
    </w:p>
    <w:p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platform manager, I need to identify the most engaging courses and instructors so I can promote them to improve user satisfaction.”</w:t>
      </w:r>
    </w:p>
    <w:p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support admin, I need a way to manage user reports or content flags because maintaining platform integrity is critical.”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2673349"/>
            <wp:effectExtent l="0" t="0" r="0" b="0"/>
            <wp:docPr id="5" name="Image 5" descr="Graphical user interface, text, application, email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73349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r>
        <w:rPr>
          <w:color w:val="0563C1"/>
          <w:sz w:val="24"/>
          <w:szCs w:val="24"/>
          <w:u w:val="single"/>
        </w:rPr>
        <w:fldChar w:fldCharType="begin"/>
      </w:r>
      <w:r>
        <w:instrText>HYPERLINK "https://miro.com/templates/customer-problem-statement/"</w:instrText>
      </w:r>
      <w:r>
        <w:rPr>
          <w:color w:val="0563C1"/>
          <w:sz w:val="24"/>
          <w:szCs w:val="24"/>
          <w:u w:val="single"/>
        </w:rPr>
        <w:fldChar w:fldCharType="separate"/>
      </w:r>
      <w:r>
        <w:rPr>
          <w:color w:val="0563C1"/>
          <w:sz w:val="24"/>
          <w:szCs w:val="24"/>
          <w:u w:val="single"/>
        </w:rPr>
        <w:t>https://miro.com/templates/customer-problem-statement/</w:t>
      </w:r>
      <w:r>
        <w:rPr>
          <w:color w:val="0563C1"/>
          <w:sz w:val="24"/>
          <w:szCs w:val="24"/>
          <w:u w:val="single"/>
        </w:rPr>
        <w:fldChar w:fldCharType="end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340624" cy="1111306"/>
            <wp:effectExtent l="0" t="0" r="0" b="0"/>
            <wp:docPr id="8" name="Image 8" descr="Chart, treemap chart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3"/>
                    <a:srcRect t="14794" b="147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40624" cy="1111306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tbl>
      <w:tblPr>
        <w:jc w:val="left"/>
        <w:tblInd w:w="0" w:type="dxa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1418"/>
        <w:gridCol w:w="1559"/>
        <w:gridCol w:w="1207"/>
        <w:gridCol w:w="1501"/>
        <w:gridCol w:w="2537"/>
      </w:tblGrid>
      <w:tr>
        <w:tc>
          <w:tcPr>
            <w:tcW w:w="183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>
        <w:tc>
          <w:tcPr>
            <w:tcW w:w="183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college student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learn latest technologies</w:t>
            </w:r>
          </w:p>
        </w:tc>
        <w:tc>
          <w:tcPr>
            <w:tcW w:w="120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 find relevant courses near me</w:t>
            </w:r>
          </w:p>
        </w:tc>
        <w:tc>
          <w:tcPr>
            <w:tcW w:w="150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stay in a remote village in India</w:t>
            </w:r>
          </w:p>
        </w:tc>
        <w:tc>
          <w:tcPr>
            <w:tcW w:w="253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must have an online learning platform that helps me learn skills I want in language I wish</w:t>
            </w:r>
          </w:p>
        </w:tc>
      </w:tr>
      <w:tr>
        <w:tc>
          <w:tcPr>
            <w:tcW w:w="183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trainer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 training session at very affordable prices to learners</w:t>
            </w:r>
          </w:p>
        </w:tc>
        <w:tc>
          <w:tcPr>
            <w:tcW w:w="120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online learning platforms are charging much </w:t>
            </w:r>
          </w:p>
        </w:tc>
        <w:tc>
          <w:tcPr>
            <w:tcW w:w="150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contain courses created by educators who charge very high</w:t>
            </w:r>
          </w:p>
        </w:tc>
        <w:tc>
          <w:tcPr>
            <w:tcW w:w="253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need an online learning platform where individual educators who teach at affordable prices can create courses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Open Sans">
    <w:altName w:val="Arial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multiLevelType w:val="multilevel"/>
    <w:tmpl w:val="71148F6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tmpl w:val="9A7ADA76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multiLevelType w:val="multilevel"/>
    <w:tmpl w:val="DAF2123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styleId="18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6.png"/><Relationship Id="rId3" Type="http://schemas.openxmlformats.org/officeDocument/2006/relationships/image" Target="media/9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Office</Application>
  <Pages>2</Pages>
  <Words>410</Words>
  <Characters>1997</Characters>
  <Lines>97</Lines>
  <Paragraphs>43</Paragraphs>
  <CharactersWithSpaces>2351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2025-06-29T06:33:00Z</dcterms:modified>
</cp:coreProperties>
</file>